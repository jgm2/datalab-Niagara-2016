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74" w:rsidRPr="009E2B74" w:rsidRDefault="009E2B74" w:rsidP="001E4371">
      <w:pPr>
        <w:spacing w:after="0" w:line="240" w:lineRule="auto"/>
        <w:rPr>
          <w:b/>
          <w:caps/>
        </w:rPr>
      </w:pPr>
      <w:r w:rsidRPr="009E2B74">
        <w:rPr>
          <w:b/>
          <w:caps/>
        </w:rPr>
        <w:t>Scatterplots</w:t>
      </w:r>
    </w:p>
    <w:p w:rsidR="002D6955" w:rsidRDefault="002F42B2" w:rsidP="001E4371">
      <w:pPr>
        <w:spacing w:after="0" w:line="240" w:lineRule="auto"/>
      </w:pP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DeltaFramesCMOPData.java</w:t>
      </w:r>
      <w:r w:rsidR="002D6955">
        <w:t xml:space="preserve"> (Please comment out the code to check for command-line arguments</w:t>
      </w:r>
      <w:proofErr w:type="gramStart"/>
      <w:r w:rsidR="002D6955">
        <w:t>. )</w:t>
      </w:r>
      <w:proofErr w:type="gramEnd"/>
    </w:p>
    <w:p w:rsidR="0052341D" w:rsidRDefault="002F42B2" w:rsidP="001E4371">
      <w:pPr>
        <w:spacing w:after="0" w:line="240" w:lineRule="auto"/>
      </w:pPr>
      <w:r>
        <w:t xml:space="preserve"> – To calculate delta frames </w:t>
      </w:r>
      <w:r w:rsidR="0030254D">
        <w:t xml:space="preserve">on fluorescence for the scatterplots </w:t>
      </w:r>
      <w:r w:rsidR="00E83DFE">
        <w:t>for tow8/13/15/5/6/9. It can also be used for tow4 (similar to other datasets).</w:t>
      </w:r>
    </w:p>
    <w:p w:rsidR="001E4371" w:rsidRDefault="001E4371" w:rsidP="001E4371">
      <w:pPr>
        <w:spacing w:after="0" w:line="240" w:lineRule="auto"/>
      </w:pPr>
      <w:r w:rsidRPr="003517FD">
        <w:rPr>
          <w:b/>
        </w:rPr>
        <w:t>Input</w:t>
      </w:r>
      <w:r>
        <w:t xml:space="preserve"> – delta value, </w:t>
      </w:r>
      <w:r w:rsidRPr="0052341D">
        <w:rPr>
          <w:rFonts w:ascii="Consolas" w:hAnsi="Consolas" w:cs="Consolas"/>
          <w:color w:val="2A00FF"/>
          <w:sz w:val="20"/>
          <w:szCs w:val="20"/>
        </w:rPr>
        <w:t>Y:\\w0908b_towdata\\tow09\\tow09_pruned_start5001.csv</w:t>
      </w:r>
    </w:p>
    <w:p w:rsidR="001E4371" w:rsidRDefault="001E4371" w:rsidP="001E4371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517FD">
        <w:rPr>
          <w:b/>
        </w:rPr>
        <w:t>Output</w:t>
      </w:r>
      <w:r>
        <w:t xml:space="preserve"> - </w:t>
      </w:r>
      <w:r w:rsidRPr="0052341D">
        <w:rPr>
          <w:rFonts w:ascii="Consolas" w:hAnsi="Consolas" w:cs="Consolas"/>
          <w:color w:val="2A00FF"/>
          <w:sz w:val="20"/>
          <w:szCs w:val="20"/>
        </w:rPr>
        <w:t>Y:\\w0908b_towdata\\tow09\\tow09_pruned_start5001_dflsp_1000.csv</w:t>
      </w:r>
    </w:p>
    <w:p w:rsidR="001E4371" w:rsidRDefault="001E4371" w:rsidP="001E4371">
      <w:pPr>
        <w:spacing w:after="0" w:line="240" w:lineRule="auto"/>
      </w:pPr>
      <w:r>
        <w:t xml:space="preserve">From the output, the scatterplot graph is mapped on </w:t>
      </w:r>
      <w:proofErr w:type="spellStart"/>
      <w:r w:rsidRPr="003B2228">
        <w:t>depthAvg</w:t>
      </w:r>
      <w:proofErr w:type="spellEnd"/>
      <w:r>
        <w:t xml:space="preserve"> versus </w:t>
      </w:r>
      <w:proofErr w:type="spellStart"/>
      <w:r w:rsidRPr="003B2228">
        <w:t>flspAvg</w:t>
      </w:r>
      <w:proofErr w:type="spellEnd"/>
      <w:r>
        <w:t>.</w:t>
      </w:r>
    </w:p>
    <w:p w:rsidR="0030254D" w:rsidRPr="001E4371" w:rsidRDefault="00E83DFE" w:rsidP="001E4371">
      <w:pPr>
        <w:spacing w:after="0" w:line="240" w:lineRule="auto"/>
        <w:rPr>
          <w:i/>
        </w:rPr>
      </w:pP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DeltaFramesCMOPDataRevised.java</w:t>
      </w:r>
      <w:r w:rsidRPr="001E4371">
        <w:rPr>
          <w:i/>
        </w:rPr>
        <w:t xml:space="preserve"> was written to process the delta frames on fluorescence for scatterplots on tow2.txt, tow2.cnv. These two datasets have the column names in different order.</w:t>
      </w:r>
    </w:p>
    <w:p w:rsidR="00EE6212" w:rsidRDefault="00EE6212" w:rsidP="00EE621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SampleEveryNthTuple.java</w:t>
      </w:r>
      <w:r w:rsidRPr="007E4891">
        <w:t xml:space="preserve"> was used to get the sampling results. This was used to create depth </w:t>
      </w:r>
      <w:proofErr w:type="spellStart"/>
      <w:r w:rsidRPr="007E4891">
        <w:t>vs</w:t>
      </w:r>
      <w:proofErr w:type="spellEnd"/>
      <w:r w:rsidRPr="007E4891">
        <w:t xml:space="preserve"> dye fluorescence graphs.</w:t>
      </w:r>
    </w:p>
    <w:p w:rsidR="00DC19A2" w:rsidRDefault="00DC19A2" w:rsidP="001E4371">
      <w:pPr>
        <w:spacing w:after="0" w:line="240" w:lineRule="auto"/>
      </w:pPr>
    </w:p>
    <w:p w:rsidR="006100D3" w:rsidRPr="009E2B74" w:rsidRDefault="009E2B74" w:rsidP="001E4371">
      <w:pPr>
        <w:spacing w:after="0" w:line="240" w:lineRule="auto"/>
        <w:rPr>
          <w:b/>
          <w:caps/>
        </w:rPr>
      </w:pPr>
      <w:r w:rsidRPr="009E2B74">
        <w:rPr>
          <w:b/>
          <w:caps/>
        </w:rPr>
        <w:t>H</w:t>
      </w:r>
      <w:r w:rsidR="006100D3" w:rsidRPr="009E2B74">
        <w:rPr>
          <w:b/>
          <w:caps/>
        </w:rPr>
        <w:t>istograms</w:t>
      </w:r>
      <w:r w:rsidRPr="009E2B74">
        <w:rPr>
          <w:b/>
          <w:caps/>
        </w:rPr>
        <w:t xml:space="preserve"> and EMD – 3 steps</w:t>
      </w:r>
    </w:p>
    <w:p w:rsidR="006100D3" w:rsidRPr="006100D3" w:rsidRDefault="006100D3" w:rsidP="006100D3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341D" w:rsidRPr="00A86EB2" w:rsidRDefault="00DC19A2" w:rsidP="006100D3">
      <w:pPr>
        <w:pStyle w:val="ListParagraph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6100D3">
        <w:rPr>
          <w:rFonts w:ascii="Consolas" w:hAnsi="Consolas" w:cs="Consolas"/>
          <w:color w:val="000000"/>
          <w:sz w:val="20"/>
          <w:szCs w:val="20"/>
          <w:highlight w:val="lightGray"/>
        </w:rPr>
        <w:t>Master_CreateReferenceAndScientists</w:t>
      </w: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.java</w:t>
      </w:r>
    </w:p>
    <w:p w:rsidR="001657A1" w:rsidRDefault="001657A1" w:rsidP="001E4371">
      <w:pPr>
        <w:spacing w:after="0" w:line="240" w:lineRule="auto"/>
      </w:pPr>
      <w:r>
        <w:t xml:space="preserve">Creates the Scientist’s </w:t>
      </w:r>
      <w:proofErr w:type="gramStart"/>
      <w:r>
        <w:t>dataset</w:t>
      </w:r>
      <w:r w:rsidR="00DC19A2">
        <w:t>(</w:t>
      </w:r>
      <w:proofErr w:type="gramEnd"/>
      <w:r w:rsidR="00DC19A2">
        <w:t xml:space="preserve">depth slice tuples with </w:t>
      </w:r>
      <w:proofErr w:type="spellStart"/>
      <w:r w:rsidR="00DC19A2">
        <w:t>avg</w:t>
      </w:r>
      <w:proofErr w:type="spellEnd"/>
      <w:r w:rsidR="00DC19A2">
        <w:t xml:space="preserve"> depth, </w:t>
      </w:r>
      <w:proofErr w:type="spellStart"/>
      <w:r w:rsidR="00DC19A2">
        <w:t>avg</w:t>
      </w:r>
      <w:proofErr w:type="spellEnd"/>
      <w:r w:rsidR="00DC19A2">
        <w:t xml:space="preserve"> </w:t>
      </w:r>
      <w:proofErr w:type="spellStart"/>
      <w:r w:rsidR="00DC19A2">
        <w:t>flsp</w:t>
      </w:r>
      <w:proofErr w:type="spellEnd"/>
      <w:r w:rsidR="00DC19A2">
        <w:t xml:space="preserve">, </w:t>
      </w:r>
      <w:proofErr w:type="spellStart"/>
      <w:r w:rsidR="00DC19A2">
        <w:t>avg</w:t>
      </w:r>
      <w:proofErr w:type="spellEnd"/>
      <w:r w:rsidR="00DC19A2">
        <w:t xml:space="preserve"> density, </w:t>
      </w:r>
      <w:proofErr w:type="spellStart"/>
      <w:r w:rsidR="00DC19A2">
        <w:t>depthDIProduct</w:t>
      </w:r>
      <w:proofErr w:type="spellEnd"/>
      <w:r w:rsidR="00DC19A2">
        <w:t xml:space="preserve"> (dye mass) </w:t>
      </w:r>
      <w:proofErr w:type="spellStart"/>
      <w:r w:rsidR="00DC19A2">
        <w:t>etc</w:t>
      </w:r>
      <w:proofErr w:type="spellEnd"/>
      <w:r w:rsidR="00DC19A2">
        <w:t>)</w:t>
      </w:r>
      <w:r>
        <w:t xml:space="preserve"> for tow8/13/15/5/6/9. It can also be used for tow4 (similar to other datasets).</w:t>
      </w:r>
      <w:r w:rsidR="006100D3">
        <w:t xml:space="preserve"> </w:t>
      </w:r>
    </w:p>
    <w:p w:rsidR="001E4371" w:rsidRDefault="001E4371" w:rsidP="001E4371">
      <w:pPr>
        <w:spacing w:after="0" w:line="240" w:lineRule="auto"/>
      </w:pPr>
      <w:r w:rsidRPr="003517FD">
        <w:rPr>
          <w:b/>
        </w:rPr>
        <w:t>Input</w:t>
      </w:r>
      <w:r>
        <w:t xml:space="preserve"> – delta value, </w:t>
      </w:r>
      <w:r w:rsidRPr="0052341D">
        <w:rPr>
          <w:rFonts w:ascii="Consolas" w:hAnsi="Consolas" w:cs="Consolas"/>
          <w:color w:val="2A00FF"/>
          <w:sz w:val="20"/>
          <w:szCs w:val="20"/>
        </w:rPr>
        <w:t>Y:\\w0908b_towdata\\tow09\\tow09_pruned_start5001.csv</w:t>
      </w:r>
    </w:p>
    <w:p w:rsidR="001E4371" w:rsidRDefault="001E4371" w:rsidP="001E4371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517FD">
        <w:rPr>
          <w:b/>
        </w:rPr>
        <w:t>Output</w:t>
      </w:r>
      <w:r>
        <w:t xml:space="preserve"> - </w:t>
      </w:r>
      <w:r w:rsidR="006100D3" w:rsidRPr="006100D3">
        <w:rPr>
          <w:rFonts w:ascii="Consolas" w:hAnsi="Consolas" w:cs="Consolas"/>
          <w:color w:val="2A00FF"/>
          <w:sz w:val="20"/>
          <w:szCs w:val="20"/>
        </w:rPr>
        <w:t>Y:\\w0908b_towdata\\tow09\\tow09_pruned_start5001_point5d_scientists_2.csv</w:t>
      </w:r>
    </w:p>
    <w:p w:rsidR="001D0A27" w:rsidRPr="001D0A27" w:rsidRDefault="001D0A27" w:rsidP="001D0A27">
      <w:pPr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ScientistsDepthSliceCMOPData.java</w:t>
      </w:r>
      <w:r w:rsidRPr="001D0A27">
        <w:rPr>
          <w:rFonts w:ascii="Consolas" w:hAnsi="Consolas" w:cs="Consolas"/>
          <w:i/>
          <w:color w:val="000000"/>
          <w:sz w:val="20"/>
          <w:szCs w:val="20"/>
        </w:rPr>
        <w:t xml:space="preserve"> was written to process scientist’s dataset for tow2.cnv and tow2.txt.</w:t>
      </w:r>
    </w:p>
    <w:p w:rsidR="001D0A27" w:rsidRDefault="001D0A27" w:rsidP="001E4371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8A64FE" w:rsidRPr="00A86EB2" w:rsidRDefault="008A64FE" w:rsidP="00A86EB2">
      <w:pPr>
        <w:pStyle w:val="ListParagraph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SumDyeConcOrDeltaDensityFramesCMOPData.java</w:t>
      </w:r>
    </w:p>
    <w:p w:rsidR="008A64FE" w:rsidRDefault="008A64FE" w:rsidP="008A64FE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Creates delta density or delta dye mass frames.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:rsidR="008A64FE" w:rsidRDefault="008A64FE" w:rsidP="008A64FE">
      <w:pPr>
        <w:spacing w:after="0" w:line="240" w:lineRule="auto"/>
      </w:pPr>
      <w:r>
        <w:t xml:space="preserve">Input – delta value, </w:t>
      </w:r>
      <w:r w:rsidRPr="0052341D">
        <w:rPr>
          <w:rFonts w:ascii="Consolas" w:hAnsi="Consolas" w:cs="Consolas"/>
          <w:color w:val="2A00FF"/>
          <w:sz w:val="20"/>
          <w:szCs w:val="20"/>
        </w:rPr>
        <w:t>Y:\\w0908b_towdata\\tow09\\tow09_pruned_start5001.csv</w:t>
      </w:r>
    </w:p>
    <w:p w:rsidR="008A64FE" w:rsidRDefault="008A64FE" w:rsidP="008A64FE">
      <w:pPr>
        <w:spacing w:after="0" w:line="240" w:lineRule="auto"/>
      </w:pPr>
      <w:r>
        <w:t xml:space="preserve">Output – They are output to console. Please refer to Notes on how to handle the output.  </w:t>
      </w:r>
    </w:p>
    <w:p w:rsidR="005F2FB2" w:rsidRPr="008A64FE" w:rsidRDefault="005F2FB2" w:rsidP="008A64FE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t xml:space="preserve">Delta frames on other attributes are created by the following: </w:t>
      </w:r>
      <w:r w:rsidRPr="005F2FB2">
        <w:rPr>
          <w:rFonts w:ascii="Consolas" w:hAnsi="Consolas" w:cs="Consolas"/>
          <w:color w:val="000000"/>
          <w:sz w:val="20"/>
          <w:szCs w:val="20"/>
          <w:highlight w:val="lightGray"/>
        </w:rPr>
        <w:t>SumDyeConcFramesCMOPData.java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ThresholdDIFramesCMOPData</w:t>
      </w:r>
      <w:r w:rsidRPr="005F2FB2">
        <w:rPr>
          <w:rFonts w:ascii="Consolas" w:hAnsi="Consolas" w:cs="Consolas"/>
          <w:color w:val="000000"/>
          <w:sz w:val="20"/>
          <w:szCs w:val="20"/>
          <w:highlight w:val="lightGray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SegmentationThresholdFramesCMOPData</w:t>
      </w:r>
      <w:r w:rsidRPr="005F2FB2">
        <w:rPr>
          <w:rFonts w:ascii="Consolas" w:hAnsi="Consolas" w:cs="Consolas"/>
          <w:color w:val="000000"/>
          <w:sz w:val="20"/>
          <w:szCs w:val="20"/>
          <w:highlight w:val="lightGray"/>
        </w:rPr>
        <w:t>.java</w:t>
      </w:r>
      <w:proofErr w:type="gramEnd"/>
    </w:p>
    <w:p w:rsidR="006100D3" w:rsidRPr="00A86EB2" w:rsidRDefault="005C4A94" w:rsidP="005C4A94">
      <w:pPr>
        <w:pStyle w:val="ListParagraph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Master_CreateWindows.java</w:t>
      </w:r>
    </w:p>
    <w:p w:rsidR="005C4A94" w:rsidRDefault="005C4A94" w:rsidP="005C4A94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Creates windows </w:t>
      </w:r>
      <w:r w:rsidRPr="005C4A94">
        <w:rPr>
          <w:rFonts w:ascii="Consolas" w:hAnsi="Consolas" w:cs="Consolas"/>
          <w:color w:val="2A00FF"/>
          <w:sz w:val="20"/>
          <w:szCs w:val="20"/>
        </w:rPr>
        <w:t>for tow8/13/15/5/6/9.</w:t>
      </w:r>
      <w:proofErr w:type="gramEnd"/>
      <w:r w:rsidRPr="005C4A94">
        <w:rPr>
          <w:rFonts w:ascii="Consolas" w:hAnsi="Consolas" w:cs="Consolas"/>
          <w:color w:val="2A00FF"/>
          <w:sz w:val="20"/>
          <w:szCs w:val="20"/>
        </w:rPr>
        <w:t xml:space="preserve"> It can also be used for tow4 (similar to other datasets).</w:t>
      </w:r>
    </w:p>
    <w:p w:rsidR="005C4A94" w:rsidRPr="005C4A94" w:rsidRDefault="005C4A94" w:rsidP="005C4A94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517FD">
        <w:rPr>
          <w:b/>
        </w:rPr>
        <w:t>Input –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5C4A94">
        <w:rPr>
          <w:rFonts w:ascii="Consolas" w:hAnsi="Consolas" w:cs="Consolas"/>
          <w:color w:val="2A00FF"/>
          <w:sz w:val="20"/>
          <w:szCs w:val="20"/>
        </w:rPr>
        <w:t>Y:\\w0908b_towdata\\tow09\\tow09_pruned_start5001.csv</w:t>
      </w:r>
      <w:r>
        <w:rPr>
          <w:rFonts w:ascii="Consolas" w:hAnsi="Consolas" w:cs="Consolas"/>
          <w:color w:val="2A00FF"/>
          <w:sz w:val="20"/>
          <w:szCs w:val="20"/>
        </w:rPr>
        <w:t>, Range depends on number of frames</w:t>
      </w:r>
    </w:p>
    <w:p w:rsidR="005C4A94" w:rsidRDefault="005C4A94" w:rsidP="005C4A94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517FD">
        <w:rPr>
          <w:b/>
        </w:rPr>
        <w:t>Output -</w:t>
      </w:r>
      <w:r w:rsidRPr="005C4A94">
        <w:rPr>
          <w:rFonts w:ascii="Consolas" w:hAnsi="Consolas" w:cs="Consolas"/>
          <w:color w:val="2A00FF"/>
          <w:sz w:val="20"/>
          <w:szCs w:val="20"/>
        </w:rPr>
        <w:t xml:space="preserve"> Y:\\w0908b_towdata\\tow09\\tow09_pruned_start5001_windows_x.csv</w:t>
      </w:r>
    </w:p>
    <w:p w:rsidR="001D0A27" w:rsidRDefault="001D0A27" w:rsidP="005C4A94">
      <w:pPr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WindowOnScanNumberCMOPData_Revised.java</w:t>
      </w:r>
      <w:r w:rsidRPr="001D0A27">
        <w:rPr>
          <w:rFonts w:ascii="Consolas" w:hAnsi="Consolas" w:cs="Consolas"/>
          <w:i/>
          <w:color w:val="000000"/>
          <w:sz w:val="20"/>
          <w:szCs w:val="20"/>
        </w:rPr>
        <w:t xml:space="preserve"> was written to process windows for tow2.cnv and tow2.txt.</w:t>
      </w:r>
    </w:p>
    <w:p w:rsidR="00EE6212" w:rsidRPr="007E4891" w:rsidRDefault="00EE6212" w:rsidP="00EE6212">
      <w:pPr>
        <w:spacing w:after="0" w:line="240" w:lineRule="auto"/>
        <w:ind w:left="360" w:firstLine="720"/>
      </w:pPr>
      <w:r w:rsidRPr="00680CEC">
        <w:rPr>
          <w:rFonts w:ascii="Consolas" w:hAnsi="Consolas" w:cs="Consolas"/>
          <w:color w:val="000000"/>
          <w:sz w:val="20"/>
          <w:szCs w:val="20"/>
          <w:highlight w:val="lightGray"/>
        </w:rPr>
        <w:t>d.</w:t>
      </w:r>
      <w:r w:rsidRPr="00EE621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5F2FB2">
        <w:rPr>
          <w:rFonts w:ascii="Consolas" w:hAnsi="Consolas" w:cs="Consolas"/>
          <w:color w:val="000000"/>
          <w:sz w:val="20"/>
          <w:szCs w:val="20"/>
          <w:highlight w:val="lightGray"/>
        </w:rPr>
        <w:t>FramesFromOptimalPartitions.java</w:t>
      </w:r>
      <w:r w:rsidRPr="00F044A0">
        <w:t xml:space="preserve"> </w:t>
      </w:r>
      <w:r w:rsidRPr="007E4891">
        <w:t>was used to form frame from optimal partitions results from Philip.</w:t>
      </w:r>
    </w:p>
    <w:p w:rsidR="00EE6212" w:rsidRPr="001D0A27" w:rsidRDefault="00EE6212" w:rsidP="005C4A94">
      <w:pPr>
        <w:spacing w:after="0" w:line="240" w:lineRule="auto"/>
        <w:rPr>
          <w:rFonts w:ascii="Consolas" w:hAnsi="Consolas" w:cs="Consolas"/>
          <w:i/>
          <w:color w:val="2A00FF"/>
          <w:sz w:val="20"/>
          <w:szCs w:val="20"/>
        </w:rPr>
      </w:pPr>
    </w:p>
    <w:p w:rsidR="001E4371" w:rsidRPr="00A86EB2" w:rsidRDefault="006100D3" w:rsidP="00A86EB2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Master_CreateHistogram.java</w:t>
      </w:r>
    </w:p>
    <w:p w:rsidR="00DA077A" w:rsidRDefault="00DA077A" w:rsidP="00DA077A">
      <w:pPr>
        <w:spacing w:after="0" w:line="240" w:lineRule="auto"/>
      </w:pPr>
      <w:r>
        <w:t xml:space="preserve">You should sort the </w:t>
      </w:r>
      <w:proofErr w:type="spellStart"/>
      <w:r w:rsidRPr="0049042B">
        <w:t>densityAvg</w:t>
      </w:r>
      <w:proofErr w:type="spellEnd"/>
      <w:r>
        <w:t xml:space="preserve"> column in the windows/frames/scientist’s dataset first (I found it easy to sort it in excel!). </w:t>
      </w:r>
      <w:proofErr w:type="gramStart"/>
      <w:r>
        <w:t xml:space="preserve">Creates histogram data (pairs of </w:t>
      </w:r>
      <w:proofErr w:type="spellStart"/>
      <w:r>
        <w:t>avg</w:t>
      </w:r>
      <w:proofErr w:type="spellEnd"/>
      <w:r>
        <w:t xml:space="preserve"> density and dye mass total per bin).</w:t>
      </w:r>
      <w:proofErr w:type="gramEnd"/>
    </w:p>
    <w:p w:rsidR="0049042B" w:rsidRDefault="0049042B" w:rsidP="0049042B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517FD">
        <w:rPr>
          <w:b/>
        </w:rPr>
        <w:t>Input –</w:t>
      </w:r>
      <w:r w:rsidRPr="0049042B">
        <w:t xml:space="preserve"> </w:t>
      </w:r>
      <w:r w:rsidRPr="0049042B">
        <w:rPr>
          <w:rFonts w:ascii="Consolas" w:hAnsi="Consolas" w:cs="Consolas"/>
          <w:color w:val="2A00FF"/>
          <w:sz w:val="20"/>
          <w:szCs w:val="20"/>
        </w:rPr>
        <w:t>Y:\\w0908b_towdata\\tow09\\tow09_pruned_start5001_point5d_scientists_2.csv</w:t>
      </w:r>
      <w:r w:rsidR="00D5404D">
        <w:rPr>
          <w:rFonts w:ascii="Consolas" w:hAnsi="Consolas" w:cs="Consolas"/>
          <w:color w:val="2A00FF"/>
          <w:sz w:val="20"/>
          <w:szCs w:val="20"/>
        </w:rPr>
        <w:t xml:space="preserve"> or</w:t>
      </w:r>
    </w:p>
    <w:p w:rsidR="0049042B" w:rsidRDefault="0049042B" w:rsidP="0049042B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49042B">
        <w:rPr>
          <w:rFonts w:ascii="Consolas" w:hAnsi="Consolas" w:cs="Consolas"/>
          <w:color w:val="2A00FF"/>
          <w:sz w:val="20"/>
          <w:szCs w:val="20"/>
        </w:rPr>
        <w:t>Y:\\w0908b_towdata\\tow09\\tow09_pruned_start5001_2322windows.csv</w:t>
      </w:r>
      <w:r w:rsidR="00D5404D">
        <w:rPr>
          <w:rFonts w:ascii="Consolas" w:hAnsi="Consolas" w:cs="Consolas"/>
          <w:color w:val="2A00FF"/>
          <w:sz w:val="20"/>
          <w:szCs w:val="20"/>
        </w:rPr>
        <w:t xml:space="preserve"> or</w:t>
      </w:r>
    </w:p>
    <w:p w:rsidR="0049042B" w:rsidRDefault="0049042B" w:rsidP="0049042B">
      <w:pPr>
        <w:spacing w:after="0" w:line="240" w:lineRule="auto"/>
      </w:pPr>
      <w:r w:rsidRPr="0049042B">
        <w:rPr>
          <w:rFonts w:ascii="Consolas" w:hAnsi="Consolas" w:cs="Consolas"/>
          <w:color w:val="2A00FF"/>
          <w:sz w:val="20"/>
          <w:szCs w:val="20"/>
        </w:rPr>
        <w:t>Y:\\w0908b_towdata\\tow09\\tow09_pruned_start5001_ddensity_or_ddyeconcsum_2331frames.csv</w:t>
      </w:r>
    </w:p>
    <w:p w:rsidR="0049042B" w:rsidRPr="003517FD" w:rsidRDefault="0049042B" w:rsidP="0049042B">
      <w:pPr>
        <w:spacing w:after="0" w:line="240" w:lineRule="auto"/>
        <w:rPr>
          <w:b/>
        </w:rPr>
      </w:pPr>
      <w:r w:rsidRPr="003517FD">
        <w:rPr>
          <w:b/>
        </w:rPr>
        <w:t xml:space="preserve">Output </w:t>
      </w:r>
      <w:r w:rsidR="00DA077A" w:rsidRPr="003517FD">
        <w:rPr>
          <w:b/>
        </w:rPr>
        <w:t>–</w:t>
      </w:r>
      <w:r w:rsidRPr="003517FD">
        <w:rPr>
          <w:b/>
        </w:rPr>
        <w:t xml:space="preserve"> </w:t>
      </w:r>
    </w:p>
    <w:p w:rsidR="00DA077A" w:rsidRDefault="00DA077A" w:rsidP="0049042B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DA077A">
        <w:rPr>
          <w:rFonts w:ascii="Consolas" w:hAnsi="Consolas" w:cs="Consolas"/>
          <w:color w:val="2A00FF"/>
          <w:sz w:val="20"/>
          <w:szCs w:val="20"/>
        </w:rPr>
        <w:t>Y:\\w0908b_towdata\\tow09\\tow09_pruned_start5001_point5d_scientists_histogram_2.csv</w:t>
      </w:r>
      <w:r w:rsidR="00D5404D">
        <w:rPr>
          <w:rFonts w:ascii="Consolas" w:hAnsi="Consolas" w:cs="Consolas"/>
          <w:color w:val="2A00FF"/>
          <w:sz w:val="20"/>
          <w:szCs w:val="20"/>
        </w:rPr>
        <w:t xml:space="preserve"> or</w:t>
      </w:r>
    </w:p>
    <w:p w:rsidR="00DA077A" w:rsidRDefault="00DA077A" w:rsidP="0049042B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DA077A">
        <w:rPr>
          <w:rFonts w:ascii="Consolas" w:hAnsi="Consolas" w:cs="Consolas"/>
          <w:color w:val="2A00FF"/>
          <w:sz w:val="20"/>
          <w:szCs w:val="20"/>
        </w:rPr>
        <w:t>Y:\\w0908b_towdata\\tow09\\tow09_pruned_start5001_2322windows_histogram.csv</w:t>
      </w:r>
      <w:r w:rsidR="00D5404D">
        <w:rPr>
          <w:rFonts w:ascii="Consolas" w:hAnsi="Consolas" w:cs="Consolas"/>
          <w:color w:val="2A00FF"/>
          <w:sz w:val="20"/>
          <w:szCs w:val="20"/>
        </w:rPr>
        <w:t xml:space="preserve"> or</w:t>
      </w:r>
    </w:p>
    <w:p w:rsidR="00DA077A" w:rsidRDefault="00DA077A" w:rsidP="0049042B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DA077A">
        <w:rPr>
          <w:rFonts w:ascii="Consolas" w:hAnsi="Consolas" w:cs="Consolas"/>
          <w:color w:val="2A00FF"/>
          <w:sz w:val="20"/>
          <w:szCs w:val="20"/>
        </w:rPr>
        <w:lastRenderedPageBreak/>
        <w:t>Y:\\w0908b_towdata\\tow09\\tow09_pruned_start5001_ddensity_or_ddyeconcsum_2331frames_histogram.csv</w:t>
      </w:r>
    </w:p>
    <w:p w:rsidR="00254B1D" w:rsidRDefault="00254B1D" w:rsidP="0049042B">
      <w:pPr>
        <w:spacing w:after="0" w:line="240" w:lineRule="auto"/>
      </w:pPr>
      <w:r>
        <w:t xml:space="preserve">Steps to </w:t>
      </w:r>
      <w:proofErr w:type="spellStart"/>
      <w:r>
        <w:t>creat</w:t>
      </w:r>
      <w:proofErr w:type="spellEnd"/>
      <w:r>
        <w:t xml:space="preserve"> histogram graph in excel </w:t>
      </w:r>
    </w:p>
    <w:p w:rsidR="00254B1D" w:rsidRDefault="00254B1D" w:rsidP="00254B1D">
      <w:pPr>
        <w:pStyle w:val="ListParagraph"/>
        <w:numPr>
          <w:ilvl w:val="0"/>
          <w:numId w:val="3"/>
        </w:numPr>
        <w:spacing w:after="0" w:line="240" w:lineRule="auto"/>
      </w:pPr>
      <w:r>
        <w:t>Create a scatterplot with only markers</w:t>
      </w:r>
    </w:p>
    <w:p w:rsidR="00254B1D" w:rsidRDefault="00254B1D" w:rsidP="00254B1D">
      <w:pPr>
        <w:pStyle w:val="ListParagraph"/>
        <w:numPr>
          <w:ilvl w:val="0"/>
          <w:numId w:val="3"/>
        </w:numPr>
        <w:spacing w:after="0" w:line="240" w:lineRule="auto"/>
      </w:pPr>
      <w:r>
        <w:t>Change chart type to clustered column</w:t>
      </w:r>
    </w:p>
    <w:p w:rsidR="00254B1D" w:rsidRDefault="00254B1D" w:rsidP="00254B1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Click on histogram bars and format data series to no </w:t>
      </w:r>
      <w:r w:rsidR="007C2D81">
        <w:t>gap for the gap width</w:t>
      </w:r>
    </w:p>
    <w:p w:rsidR="00254B1D" w:rsidRDefault="00254B1D" w:rsidP="0049042B">
      <w:pPr>
        <w:spacing w:after="0" w:line="240" w:lineRule="auto"/>
      </w:pPr>
      <w:r>
        <w:t>(I don’t know a better way, sorry!)</w:t>
      </w:r>
    </w:p>
    <w:p w:rsidR="001E4371" w:rsidRPr="00A86EB2" w:rsidRDefault="00D5404D" w:rsidP="00D5404D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ComputeEarthMoverDistance</w:t>
      </w:r>
      <w:r w:rsidRPr="00A86EB2">
        <w:rPr>
          <w:rFonts w:ascii="Consolas" w:hAnsi="Consolas" w:cs="Consolas"/>
          <w:color w:val="000000"/>
          <w:sz w:val="20"/>
          <w:szCs w:val="20"/>
          <w:highlight w:val="lightGray"/>
        </w:rPr>
        <w:t>.java</w:t>
      </w:r>
    </w:p>
    <w:p w:rsidR="00D5404D" w:rsidRDefault="00D5404D" w:rsidP="00D5404D">
      <w:pPr>
        <w:spacing w:after="0" w:line="240" w:lineRule="auto"/>
      </w:pPr>
      <w:proofErr w:type="gramStart"/>
      <w:r>
        <w:t xml:space="preserve">Computes the </w:t>
      </w:r>
      <w:proofErr w:type="spellStart"/>
      <w:r>
        <w:t>emd</w:t>
      </w:r>
      <w:proofErr w:type="spellEnd"/>
      <w:r>
        <w:t xml:space="preserve"> between two histograms.</w:t>
      </w:r>
      <w:proofErr w:type="gramEnd"/>
      <w:r>
        <w:t xml:space="preserve"> Currently we have relaxed that the sum over the histograms needn’t be exactly equal.</w:t>
      </w:r>
    </w:p>
    <w:p w:rsidR="00D5404D" w:rsidRPr="003517FD" w:rsidRDefault="00D5404D" w:rsidP="00D5404D">
      <w:pPr>
        <w:spacing w:after="0" w:line="240" w:lineRule="auto"/>
        <w:rPr>
          <w:b/>
        </w:rPr>
      </w:pPr>
      <w:r w:rsidRPr="003517FD">
        <w:rPr>
          <w:b/>
        </w:rPr>
        <w:t>Input-</w:t>
      </w:r>
    </w:p>
    <w:p w:rsidR="00D5404D" w:rsidRPr="007463FB" w:rsidRDefault="00D5404D" w:rsidP="00D5404D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7463FB">
        <w:rPr>
          <w:rFonts w:ascii="Consolas" w:hAnsi="Consolas" w:cs="Consolas"/>
          <w:color w:val="2A00FF"/>
          <w:sz w:val="20"/>
          <w:szCs w:val="20"/>
        </w:rPr>
        <w:t>Y:\\w0908b_towdata\\tow09\\tow09_pruned_start5001_point5d_scientists_histogram.csv</w:t>
      </w:r>
    </w:p>
    <w:p w:rsidR="00D5404D" w:rsidRPr="007463FB" w:rsidRDefault="00D5404D" w:rsidP="00D5404D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7463FB">
        <w:rPr>
          <w:rFonts w:ascii="Consolas" w:hAnsi="Consolas" w:cs="Consolas"/>
          <w:color w:val="2A00FF"/>
          <w:sz w:val="20"/>
          <w:szCs w:val="20"/>
        </w:rPr>
        <w:t>And</w:t>
      </w:r>
    </w:p>
    <w:p w:rsidR="00D5404D" w:rsidRPr="007463FB" w:rsidRDefault="00D5404D" w:rsidP="00D5404D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7463FB">
        <w:rPr>
          <w:rFonts w:ascii="Consolas" w:hAnsi="Consolas" w:cs="Consolas"/>
          <w:color w:val="2A00FF"/>
          <w:sz w:val="20"/>
          <w:szCs w:val="20"/>
        </w:rPr>
        <w:t>Y:\\w0908b_towdata\\tow09\\tow09_pruned_start5001_2322windows_histogram.csv or</w:t>
      </w:r>
    </w:p>
    <w:p w:rsidR="00D5404D" w:rsidRPr="007463FB" w:rsidRDefault="00D5404D" w:rsidP="00D5404D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7463FB">
        <w:rPr>
          <w:rFonts w:ascii="Consolas" w:hAnsi="Consolas" w:cs="Consolas"/>
          <w:color w:val="2A00FF"/>
          <w:sz w:val="20"/>
          <w:szCs w:val="20"/>
        </w:rPr>
        <w:t>Y:\\w0908b_towdata\\tow09\\tow09_pruned_start5001_ddensity_or_ddyeconcsum_2331frames_histogram.csv</w:t>
      </w:r>
    </w:p>
    <w:p w:rsidR="007463FB" w:rsidRPr="006A0058" w:rsidRDefault="007463FB" w:rsidP="001E4371">
      <w:pPr>
        <w:spacing w:after="0" w:line="240" w:lineRule="auto"/>
      </w:pPr>
      <w:r w:rsidRPr="006A0058">
        <w:rPr>
          <w:b/>
        </w:rPr>
        <w:t>Output</w:t>
      </w:r>
      <w:r w:rsidR="006A0058">
        <w:rPr>
          <w:b/>
        </w:rPr>
        <w:t xml:space="preserve"> - </w:t>
      </w:r>
      <w:proofErr w:type="spellStart"/>
      <w:r w:rsidRPr="006A0058">
        <w:t>Emd</w:t>
      </w:r>
      <w:proofErr w:type="spellEnd"/>
      <w:r w:rsidRPr="006A0058">
        <w:t xml:space="preserve"> value </w:t>
      </w:r>
    </w:p>
    <w:p w:rsidR="00F75640" w:rsidRPr="006A0058" w:rsidRDefault="00F75640" w:rsidP="001E4371">
      <w:pPr>
        <w:spacing w:after="0" w:line="240" w:lineRule="auto"/>
      </w:pPr>
    </w:p>
    <w:p w:rsidR="001657A1" w:rsidRPr="006A0058" w:rsidRDefault="001657A1" w:rsidP="001E4371">
      <w:pPr>
        <w:spacing w:after="0" w:line="240" w:lineRule="auto"/>
      </w:pPr>
      <w:r w:rsidRPr="006A0058">
        <w:t>Notes:</w:t>
      </w:r>
    </w:p>
    <w:p w:rsidR="001657A1" w:rsidRPr="006A0058" w:rsidRDefault="001657A1" w:rsidP="001E4371">
      <w:pPr>
        <w:spacing w:after="0" w:line="240" w:lineRule="auto"/>
      </w:pPr>
      <w:r w:rsidRPr="006A0058">
        <w:t>Some of the windows/frames code I have borrowed from James. The following is how I have handled them. (</w:t>
      </w:r>
      <w:proofErr w:type="gramStart"/>
      <w:r w:rsidRPr="006A0058">
        <w:t>credits</w:t>
      </w:r>
      <w:proofErr w:type="gramEnd"/>
      <w:r w:rsidRPr="006A0058">
        <w:t xml:space="preserve"> to James).</w:t>
      </w:r>
    </w:p>
    <w:p w:rsidR="001657A1" w:rsidRPr="006A0058" w:rsidRDefault="001657A1" w:rsidP="001E4371">
      <w:pPr>
        <w:spacing w:after="0" w:line="240" w:lineRule="auto"/>
      </w:pPr>
      <w:r w:rsidRPr="006A0058">
        <w:t xml:space="preserve">The output of this program will be lots of </w:t>
      </w:r>
      <w:proofErr w:type="spellStart"/>
      <w:r w:rsidRPr="006A0058">
        <w:t>csv</w:t>
      </w:r>
      <w:proofErr w:type="spellEnd"/>
      <w:r w:rsidRPr="006A0058">
        <w:t xml:space="preserve"> text in the console as well as some messages indicating progress. I would just copy/paste the output into Notepad++, trim off the progress messages at the top, and save it as a </w:t>
      </w:r>
      <w:proofErr w:type="spellStart"/>
      <w:r w:rsidRPr="006A0058">
        <w:t>csv</w:t>
      </w:r>
      <w:proofErr w:type="spellEnd"/>
      <w:r w:rsidRPr="006A0058">
        <w:t xml:space="preserve"> to use in excel. </w:t>
      </w:r>
    </w:p>
    <w:p w:rsidR="001657A1" w:rsidRPr="006A0058" w:rsidRDefault="001657A1" w:rsidP="001E4371">
      <w:pPr>
        <w:spacing w:after="0" w:line="240" w:lineRule="auto"/>
      </w:pPr>
    </w:p>
    <w:p w:rsidR="001657A1" w:rsidRPr="006A0058" w:rsidRDefault="001657A1" w:rsidP="001E4371">
      <w:pPr>
        <w:spacing w:after="0" w:line="240" w:lineRule="auto"/>
      </w:pPr>
      <w:r w:rsidRPr="006A0058">
        <w:t xml:space="preserve">You should make sure that your console isn't limiting the number of lines it will </w:t>
      </w:r>
      <w:proofErr w:type="gramStart"/>
      <w:r w:rsidRPr="006A0058">
        <w:t>display,</w:t>
      </w:r>
      <w:proofErr w:type="gramEnd"/>
      <w:r w:rsidRPr="006A0058">
        <w:t xml:space="preserve"> you can turn that off using:</w:t>
      </w:r>
    </w:p>
    <w:p w:rsidR="001657A1" w:rsidRPr="001657A1" w:rsidRDefault="001657A1" w:rsidP="001E4371">
      <w:pPr>
        <w:spacing w:after="0" w:line="240" w:lineRule="auto"/>
      </w:pPr>
      <w:r w:rsidRPr="006A0058">
        <w:t>Window -&gt; Preferences -&gt; Run/Debug -&gt; Console, uncheck the "limit console output"</w:t>
      </w:r>
    </w:p>
    <w:p w:rsidR="00BB61BA" w:rsidRDefault="00BB61BA" w:rsidP="00BB61BA">
      <w:pPr>
        <w:spacing w:after="0" w:line="240" w:lineRule="auto"/>
      </w:pPr>
    </w:p>
    <w:p w:rsidR="005F2FB2" w:rsidRPr="00F80EFB" w:rsidRDefault="005F2FB2" w:rsidP="005F2FB2">
      <w:pPr>
        <w:spacing w:after="0" w:line="240" w:lineRule="auto"/>
        <w:rPr>
          <w:b/>
          <w:caps/>
        </w:rPr>
      </w:pPr>
      <w:r w:rsidRPr="00F80EFB">
        <w:rPr>
          <w:b/>
          <w:caps/>
        </w:rPr>
        <w:t>Evaluation code for Episodes paper:</w:t>
      </w:r>
      <w:bookmarkStart w:id="0" w:name="_GoBack"/>
      <w:bookmarkEnd w:id="0"/>
    </w:p>
    <w:p w:rsidR="005F2FB2" w:rsidRDefault="005F2FB2" w:rsidP="005F2FB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ExistenceErrorDurationErrorFramesWindows.java</w:t>
      </w:r>
    </w:p>
    <w:p w:rsidR="005F2FB2" w:rsidRDefault="005F2FB2" w:rsidP="005F2FB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ExistenceErrorDurationErrorFramesWindowsTraffic.java</w:t>
      </w:r>
    </w:p>
    <w:p w:rsidR="005F2FB2" w:rsidRDefault="005F2FB2" w:rsidP="005F2FB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ExistenceErrorDurationErrorSegmentingFramesWindows.java</w:t>
      </w:r>
    </w:p>
    <w:p w:rsidR="005F2FB2" w:rsidRDefault="005F2FB2" w:rsidP="005F2FB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FillGapsTrafficData.java</w:t>
      </w:r>
    </w:p>
    <w:p w:rsidR="005F2FB2" w:rsidRDefault="005F2FB2" w:rsidP="005F2FB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WindowMaxMinDIOnScanNumberCMOPData.java</w:t>
      </w:r>
    </w:p>
    <w:p w:rsidR="005F2FB2" w:rsidRDefault="005F2FB2" w:rsidP="005F2FB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WindowMaxMinSpeedTrafficData.java</w:t>
      </w:r>
    </w:p>
    <w:p w:rsidR="005F2FB2" w:rsidRDefault="005F2FB2" w:rsidP="005F2FB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5F2FB2" w:rsidRDefault="005F2FB2" w:rsidP="005F2FB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sectPr w:rsidR="005F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3BDA"/>
    <w:multiLevelType w:val="hybridMultilevel"/>
    <w:tmpl w:val="7720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B221D"/>
    <w:multiLevelType w:val="hybridMultilevel"/>
    <w:tmpl w:val="6F7C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D2892"/>
    <w:multiLevelType w:val="hybridMultilevel"/>
    <w:tmpl w:val="605AB832"/>
    <w:lvl w:ilvl="0" w:tplc="A1A001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B2"/>
    <w:rsid w:val="0011399E"/>
    <w:rsid w:val="001657A1"/>
    <w:rsid w:val="001D0A27"/>
    <w:rsid w:val="001E4371"/>
    <w:rsid w:val="00254B1D"/>
    <w:rsid w:val="002D6955"/>
    <w:rsid w:val="002F42B2"/>
    <w:rsid w:val="0030254D"/>
    <w:rsid w:val="003517FD"/>
    <w:rsid w:val="003B2228"/>
    <w:rsid w:val="00447FC9"/>
    <w:rsid w:val="0049042B"/>
    <w:rsid w:val="0052341D"/>
    <w:rsid w:val="005C4A94"/>
    <w:rsid w:val="005F2FB2"/>
    <w:rsid w:val="006100D3"/>
    <w:rsid w:val="00680CEC"/>
    <w:rsid w:val="006A0058"/>
    <w:rsid w:val="007463FB"/>
    <w:rsid w:val="00767435"/>
    <w:rsid w:val="00794F48"/>
    <w:rsid w:val="007C2D81"/>
    <w:rsid w:val="007E4891"/>
    <w:rsid w:val="008321E5"/>
    <w:rsid w:val="008A64FE"/>
    <w:rsid w:val="009E2B74"/>
    <w:rsid w:val="00A86EB2"/>
    <w:rsid w:val="00B94BD0"/>
    <w:rsid w:val="00BB61BA"/>
    <w:rsid w:val="00D5404D"/>
    <w:rsid w:val="00DA077A"/>
    <w:rsid w:val="00DC19A2"/>
    <w:rsid w:val="00E136F6"/>
    <w:rsid w:val="00E83DFE"/>
    <w:rsid w:val="00EE6212"/>
    <w:rsid w:val="00F044A0"/>
    <w:rsid w:val="00F44DF0"/>
    <w:rsid w:val="00F75640"/>
    <w:rsid w:val="00F8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BCB16D3C</Template>
  <TotalTime>326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moorthy</dc:creator>
  <cp:lastModifiedBy>moorthy</cp:lastModifiedBy>
  <cp:revision>32</cp:revision>
  <dcterms:created xsi:type="dcterms:W3CDTF">2012-06-15T18:34:00Z</dcterms:created>
  <dcterms:modified xsi:type="dcterms:W3CDTF">2012-06-16T00:35:00Z</dcterms:modified>
</cp:coreProperties>
</file>