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imple2"/>
        <w:tblW w:w="0" w:type="auto"/>
        <w:tblLook w:val="04A0" w:firstRow="1" w:lastRow="0" w:firstColumn="1" w:lastColumn="0" w:noHBand="0" w:noVBand="1"/>
      </w:tblPr>
      <w:tblGrid>
        <w:gridCol w:w="1613"/>
        <w:gridCol w:w="1464"/>
        <w:gridCol w:w="1611"/>
        <w:gridCol w:w="1315"/>
        <w:gridCol w:w="1432"/>
        <w:gridCol w:w="1421"/>
      </w:tblGrid>
      <w:tr w:rsidR="002C5331" w:rsidRPr="00C63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12" w:space="0" w:color="000000"/>
            </w:tcBorders>
          </w:tcPr>
          <w:p w:rsidR="002C5331" w:rsidRPr="00C63540" w:rsidRDefault="002C53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12" w:space="0" w:color="000000"/>
              <w:right w:val="single" w:sz="6" w:space="0" w:color="000000"/>
            </w:tcBorders>
          </w:tcPr>
          <w:p w:rsidR="002C5331" w:rsidRPr="00C63540" w:rsidRDefault="002C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3540">
              <w:rPr>
                <w:rFonts w:asciiTheme="minorHAnsi" w:hAnsiTheme="minorHAnsi" w:cstheme="minorHAnsi"/>
              </w:rPr>
              <w:t>Threshold Frames</w:t>
            </w:r>
          </w:p>
        </w:tc>
        <w:tc>
          <w:tcPr>
            <w:tcW w:w="1611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C5331" w:rsidRPr="00C63540" w:rsidRDefault="002C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Segmentation Threshold Frames</w:t>
            </w:r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C5331" w:rsidRPr="00C63540" w:rsidRDefault="002C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3540">
              <w:rPr>
                <w:rFonts w:asciiTheme="minorHAnsi" w:hAnsiTheme="minorHAnsi" w:cstheme="minorHAnsi"/>
              </w:rPr>
              <w:t>Delta Frames</w:t>
            </w: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C5331" w:rsidRPr="00C63540" w:rsidRDefault="002C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3540">
              <w:rPr>
                <w:rFonts w:asciiTheme="minorHAnsi" w:hAnsiTheme="minorHAnsi" w:cstheme="minorHAnsi"/>
              </w:rPr>
              <w:t>Windows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:rsidR="002C5331" w:rsidRPr="00C63540" w:rsidRDefault="002C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3540">
              <w:rPr>
                <w:rFonts w:asciiTheme="minorHAnsi" w:hAnsiTheme="minorHAnsi" w:cstheme="minorHAnsi"/>
              </w:rPr>
              <w:t>Sampling</w:t>
            </w:r>
          </w:p>
        </w:tc>
      </w:tr>
      <w:tr w:rsidR="00503225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503225" w:rsidRDefault="005032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Episode Detection</w:t>
            </w:r>
          </w:p>
        </w:tc>
        <w:tc>
          <w:tcPr>
            <w:tcW w:w="7243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F01D3E" w:rsidRDefault="00F0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Task: Detect episodes</w:t>
            </w:r>
          </w:p>
          <w:p w:rsidR="00F01D3E" w:rsidRDefault="00F0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03225" w:rsidRPr="002C5331" w:rsidRDefault="0050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goal of the episode detection experiments is to show that frames more accurately/efficiently (?) detect episodes.</w:t>
            </w:r>
            <w:r w:rsidR="006C0500">
              <w:rPr>
                <w:rFonts w:asciiTheme="minorHAnsi" w:hAnsiTheme="minorHAnsi" w:cstheme="minorHAnsi"/>
                <w:sz w:val="22"/>
                <w:szCs w:val="22"/>
              </w:rPr>
              <w:t xml:space="preserve"> Plots show existence and duration error for various types of frames vs. various ways to create windows.</w:t>
            </w: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8D3B8D" w:rsidRPr="00C63540" w:rsidRDefault="008D3B8D" w:rsidP="006C050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Existence &amp; Duration Error –windows vs. frames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0500">
              <w:rPr>
                <w:rFonts w:asciiTheme="minorHAnsi" w:hAnsiTheme="minorHAnsi" w:cstheme="minorHAnsi"/>
                <w:sz w:val="22"/>
                <w:szCs w:val="22"/>
              </w:rPr>
              <w:t xml:space="preserve">Tow04 </w:t>
            </w:r>
            <w:proofErr w:type="spellStart"/>
            <w:r w:rsidRPr="006C0500">
              <w:rPr>
                <w:rFonts w:asciiTheme="minorHAnsi" w:hAnsiTheme="minorHAnsi" w:cstheme="minorHAnsi"/>
                <w:sz w:val="22"/>
                <w:szCs w:val="22"/>
              </w:rPr>
              <w:t>vs</w:t>
            </w:r>
            <w:proofErr w:type="spellEnd"/>
            <w:r w:rsidRPr="006C0500">
              <w:rPr>
                <w:rFonts w:asciiTheme="minorHAnsi" w:hAnsiTheme="minorHAnsi" w:cstheme="minorHAnsi"/>
                <w:sz w:val="22"/>
                <w:szCs w:val="22"/>
              </w:rPr>
              <w:t xml:space="preserve"> windows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qualified</w:t>
            </w:r>
            <w:r w:rsidRPr="006C05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/segmented -</w:t>
            </w:r>
            <w:r w:rsidRPr="006C0500">
              <w:rPr>
                <w:rFonts w:asciiTheme="minorHAnsi" w:hAnsiTheme="minorHAnsi" w:cstheme="minorHAnsi"/>
                <w:sz w:val="22"/>
                <w:szCs w:val="22"/>
              </w:rPr>
              <w:t xml:space="preserve"> min, </w:t>
            </w:r>
            <w:proofErr w:type="spellStart"/>
            <w:r w:rsidRPr="006C0500">
              <w:rPr>
                <w:rFonts w:asciiTheme="minorHAnsi" w:hAnsiTheme="minorHAnsi" w:cstheme="minorHAnsi"/>
                <w:sz w:val="22"/>
                <w:szCs w:val="22"/>
              </w:rPr>
              <w:t>avg</w:t>
            </w:r>
            <w:proofErr w:type="spellEnd"/>
            <w:r w:rsidRPr="006C0500">
              <w:rPr>
                <w:rFonts w:asciiTheme="minorHAnsi" w:hAnsiTheme="minorHAnsi" w:cstheme="minorHAnsi"/>
                <w:sz w:val="22"/>
                <w:szCs w:val="22"/>
              </w:rPr>
              <w:t xml:space="preserve">, max </w:t>
            </w:r>
            <w:proofErr w:type="spellStart"/>
            <w:r w:rsidRPr="006C0500">
              <w:rPr>
                <w:rFonts w:asciiTheme="minorHAnsi" w:hAnsiTheme="minorHAnsi" w:cstheme="minorHAnsi"/>
                <w:sz w:val="22"/>
                <w:szCs w:val="22"/>
              </w:rPr>
              <w:t>flsp</w:t>
            </w:r>
            <w:proofErr w:type="spellEnd"/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Tow, traffic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Pr="00C63540" w:rsidRDefault="008D3B8D" w:rsidP="006C05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Traffic-1128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windows qualified -min/max/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speed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6C0500" w:rsidRDefault="008D3B8D" w:rsidP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Tow, traffic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Default="008D3B8D" w:rsidP="006C05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6C0500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6C0500" w:rsidRDefault="008D3B8D" w:rsidP="006C0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0500">
              <w:rPr>
                <w:rFonts w:asciiTheme="minorHAnsi" w:hAnsiTheme="minorHAnsi" w:cstheme="minorHAnsi"/>
                <w:sz w:val="22"/>
                <w:szCs w:val="22"/>
              </w:rPr>
              <w:t xml:space="preserve">Tow 04 (&gt;= 0.2 </w:t>
            </w:r>
            <w:proofErr w:type="spellStart"/>
            <w:r w:rsidRPr="006C0500">
              <w:rPr>
                <w:rFonts w:asciiTheme="minorHAnsi" w:hAnsiTheme="minorHAnsi" w:cstheme="minorHAnsi"/>
                <w:sz w:val="22"/>
                <w:szCs w:val="22"/>
              </w:rPr>
              <w:t>flsp</w:t>
            </w:r>
            <w:proofErr w:type="spellEnd"/>
            <w:r w:rsidRPr="006C0500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</w:p>
          <w:p w:rsidR="008D3B8D" w:rsidRPr="002C5331" w:rsidRDefault="008D3B8D" w:rsidP="006C0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C0500">
              <w:rPr>
                <w:rFonts w:asciiTheme="minorHAnsi" w:hAnsiTheme="minorHAnsi" w:cstheme="minorHAnsi"/>
                <w:sz w:val="22"/>
                <w:szCs w:val="22"/>
              </w:rPr>
              <w:t>Traffic (1129, 1058)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Tow – segmented 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avg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max, min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flsp</w:t>
            </w:r>
            <w:proofErr w:type="spellEnd"/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Scatter Plots</w:t>
            </w:r>
          </w:p>
        </w:tc>
        <w:tc>
          <w:tcPr>
            <w:tcW w:w="724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Pr="002C5331" w:rsidRDefault="00F0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Task: ?? Visualize data??</w:t>
            </w:r>
            <w:r w:rsidR="0063481A">
              <w:rPr>
                <w:rFonts w:asciiTheme="minorHAnsi" w:hAnsiTheme="minorHAnsi" w:cstheme="minorHAnsi"/>
                <w:sz w:val="22"/>
                <w:szCs w:val="22"/>
              </w:rPr>
              <w:t xml:space="preserve"> – have three measures, </w:t>
            </w:r>
            <w:proofErr w:type="spellStart"/>
            <w:r w:rsidR="0063481A">
              <w:rPr>
                <w:rFonts w:asciiTheme="minorHAnsi" w:hAnsiTheme="minorHAnsi" w:cstheme="minorHAnsi"/>
                <w:sz w:val="22"/>
                <w:szCs w:val="22"/>
              </w:rPr>
              <w:t>Hausdorff</w:t>
            </w:r>
            <w:proofErr w:type="spellEnd"/>
            <w:r w:rsidR="0063481A">
              <w:rPr>
                <w:rFonts w:asciiTheme="minorHAnsi" w:hAnsiTheme="minorHAnsi" w:cstheme="minorHAnsi"/>
                <w:sz w:val="22"/>
                <w:szCs w:val="22"/>
              </w:rPr>
              <w:t>, Euclidean, Grid Metric</w:t>
            </w: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8D3B8D" w:rsidRPr="00C63540" w:rsidRDefault="008D3B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Depth vs. Density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Tow</w:t>
            </w: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Tow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Pr="00C63540" w:rsidRDefault="008D3B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Depth vs. </w:t>
            </w:r>
            <w:proofErr w:type="spellStart"/>
            <w:r>
              <w:rPr>
                <w:rFonts w:asciiTheme="minorHAnsi" w:hAnsiTheme="minorHAnsi" w:cstheme="minorHAnsi"/>
              </w:rPr>
              <w:t>flsp</w:t>
            </w:r>
            <w:proofErr w:type="spellEnd"/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Tow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Tow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2C5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Default="008D3B8D" w:rsidP="00714A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Scatter – Depth vs. </w:t>
            </w:r>
            <w:proofErr w:type="spellStart"/>
            <w:r>
              <w:rPr>
                <w:rFonts w:asciiTheme="minorHAnsi" w:hAnsiTheme="minorHAnsi" w:cstheme="minorHAnsi"/>
              </w:rPr>
              <w:t>flsp</w:t>
            </w:r>
            <w:proofErr w:type="spellEnd"/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8D3B8D" w:rsidRPr="002C5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Default="008D3B8D" w:rsidP="00714A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Scatter – depth vs. density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8D3B8D" w:rsidRPr="002C5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Default="008D3B8D" w:rsidP="00714A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71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1D3E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F01D3E" w:rsidRDefault="00F01D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Histograms</w:t>
            </w:r>
          </w:p>
        </w:tc>
        <w:tc>
          <w:tcPr>
            <w:tcW w:w="724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F01D3E" w:rsidRPr="002C5331" w:rsidRDefault="00F01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Task: Create histogram representing what?</w:t>
            </w: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8D3B8D" w:rsidRPr="00C63540" w:rsidRDefault="008D3B8D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Flsp</w:t>
            </w:r>
            <w:proofErr w:type="spellEnd"/>
            <w:r>
              <w:rPr>
                <w:rFonts w:asciiTheme="minorHAnsi" w:hAnsiTheme="minorHAnsi" w:cstheme="minorHAnsi"/>
              </w:rPr>
              <w:t xml:space="preserve"> histogram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6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5331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Pr="00C63540" w:rsidRDefault="008D3B8D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Hist</w:t>
            </w:r>
            <w:proofErr w:type="spellEnd"/>
            <w:r>
              <w:rPr>
                <w:rFonts w:asciiTheme="minorHAnsi" w:hAnsiTheme="minorHAnsi" w:cstheme="minorHAnsi"/>
              </w:rPr>
              <w:t xml:space="preserve"> comparisons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D3B8D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Fragments &amp; Punctuations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8D3B8D" w:rsidRPr="00C63540" w:rsidRDefault="008D3B8D" w:rsidP="00804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Fragments – fragments vs. no fragment 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Tow04 , tow13, Traffic, counts &amp; execution times</w:t>
            </w:r>
          </w:p>
        </w:tc>
        <w:tc>
          <w:tcPr>
            <w:tcW w:w="16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Tow04, tow 13 – counts &amp; execution times</w:t>
            </w:r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Punctuations – frame end vs. frame start/end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Tow04, traffic, tow13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Default="008D3B8D" w:rsidP="00E2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Tow04,</w:t>
            </w:r>
            <w:r w:rsidRPr="00E23B18">
              <w:rPr>
                <w:rFonts w:asciiTheme="minorHAnsi" w:hAnsiTheme="minorHAnsi" w:cstheme="minorHAnsi"/>
                <w:sz w:val="22"/>
                <w:szCs w:val="22"/>
              </w:rPr>
              <w:t xml:space="preserve"> tow13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2C5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8D3B8D" w:rsidRDefault="008D3B8D" w:rsidP="00205D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Execution Time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Default="008D3B8D" w:rsidP="0020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Default="008D3B8D" w:rsidP="0020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Pr="002C5331" w:rsidRDefault="008D3B8D" w:rsidP="0020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Pr="002C5331" w:rsidRDefault="008D3B8D" w:rsidP="0020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D3B8D" w:rsidRPr="002C5331" w:rsidRDefault="008D3B8D" w:rsidP="00205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Execution time</w:t>
            </w:r>
          </w:p>
        </w:tc>
        <w:tc>
          <w:tcPr>
            <w:tcW w:w="724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D3B8D" w:rsidRPr="002C5331" w:rsidRDefault="008D3B8D" w:rsidP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Compares threshold frames, segmentation threshold frames and count-based tumbling windows – see minimum aggregation query over tow4 and maximum aggregation query over traffic</w:t>
            </w:r>
          </w:p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3B8D" w:rsidRPr="00C63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6" w:space="0" w:color="000000"/>
            </w:tcBorders>
          </w:tcPr>
          <w:p w:rsidR="008D3B8D" w:rsidRDefault="008D3B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6" w:space="0" w:color="000000"/>
            </w:tcBorders>
          </w:tcPr>
          <w:p w:rsidR="008D3B8D" w:rsidRPr="002C5331" w:rsidRDefault="008D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C5331" w:rsidRDefault="002C5331">
      <w:pPr>
        <w:rPr>
          <w:rFonts w:asciiTheme="minorHAnsi" w:hAnsiTheme="minorHAnsi" w:cstheme="minorHAnsi"/>
        </w:rPr>
      </w:pPr>
    </w:p>
    <w:p w:rsidR="00255CBD" w:rsidRDefault="00255CBD">
      <w:pPr>
        <w:rPr>
          <w:rFonts w:asciiTheme="minorHAnsi" w:hAnsiTheme="minorHAnsi" w:cstheme="minorHAnsi"/>
        </w:rPr>
      </w:pPr>
    </w:p>
    <w:p w:rsidR="006103F4" w:rsidRDefault="006103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55CBD" w:rsidRDefault="00255CBD">
      <w:pPr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lastRenderedPageBreak/>
        <w:t>Existence Error – False negatives – frame exists, but no selected windows overlap that frame</w:t>
      </w:r>
    </w:p>
    <w:p w:rsidR="00255CBD" w:rsidRDefault="00255CBD">
      <w:pPr>
        <w:rPr>
          <w:rFonts w:asciiTheme="minorHAnsi" w:hAnsiTheme="minorHAnsi" w:cstheme="minorHAnsi"/>
        </w:rPr>
      </w:pPr>
    </w:p>
    <w:p w:rsidR="00255CBD" w:rsidRDefault="00255C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Existence Error – false positives – window exists, no frames overlap</w:t>
      </w:r>
    </w:p>
    <w:p w:rsidR="006C0500" w:rsidRDefault="006C0500">
      <w:pPr>
        <w:rPr>
          <w:rFonts w:asciiTheme="minorHAnsi" w:hAnsiTheme="minorHAnsi" w:cstheme="minorHAnsi"/>
        </w:rPr>
      </w:pPr>
    </w:p>
    <w:p w:rsidR="006C0500" w:rsidRDefault="006C05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Duration Error – Type 1 – (tuples in positive frame and negative window); Type 2 – (tuples in negative frame and positive window)</w:t>
      </w:r>
    </w:p>
    <w:p w:rsidR="0063481A" w:rsidRDefault="0063481A">
      <w:pPr>
        <w:rPr>
          <w:rFonts w:asciiTheme="minorHAnsi" w:hAnsiTheme="minorHAnsi" w:cstheme="minorHAnsi"/>
        </w:rPr>
      </w:pPr>
    </w:p>
    <w:p w:rsidR="0063481A" w:rsidRDefault="006348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Approximate a signal – RMS versus a signal - </w:t>
      </w:r>
    </w:p>
    <w:p w:rsidR="008D3B8D" w:rsidRDefault="008D3B8D">
      <w:pPr>
        <w:rPr>
          <w:rFonts w:asciiTheme="minorHAnsi" w:hAnsiTheme="minorHAnsi" w:cstheme="minorHAnsi"/>
        </w:rPr>
      </w:pPr>
    </w:p>
    <w:p w:rsidR="008D3B8D" w:rsidRDefault="008D3B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TODO: </w:t>
      </w:r>
    </w:p>
    <w:p w:rsidR="007159ED" w:rsidRDefault="008D3B8D" w:rsidP="008D3B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D3B8D">
        <w:rPr>
          <w:rFonts w:asciiTheme="minorHAnsi" w:hAnsiTheme="minorHAnsi" w:cstheme="minorHAnsi"/>
        </w:rPr>
        <w:t xml:space="preserve">Ask </w:t>
      </w:r>
      <w:proofErr w:type="spellStart"/>
      <w:r w:rsidRPr="008D3B8D">
        <w:rPr>
          <w:rFonts w:asciiTheme="minorHAnsi" w:hAnsiTheme="minorHAnsi" w:cstheme="minorHAnsi"/>
        </w:rPr>
        <w:t>Sharmadha</w:t>
      </w:r>
      <w:proofErr w:type="spellEnd"/>
      <w:r w:rsidRPr="008D3B8D">
        <w:rPr>
          <w:rFonts w:asciiTheme="minorHAnsi" w:hAnsiTheme="minorHAnsi" w:cstheme="minorHAnsi"/>
        </w:rPr>
        <w:t xml:space="preserve"> – Duration error – what is</w:t>
      </w:r>
      <w:r>
        <w:rPr>
          <w:rFonts w:asciiTheme="minorHAnsi" w:hAnsiTheme="minorHAnsi" w:cstheme="minorHAnsi"/>
        </w:rPr>
        <w:t xml:space="preserve"> </w:t>
      </w:r>
    </w:p>
    <w:p w:rsidR="007159ED" w:rsidRDefault="007159ED" w:rsidP="007159ED">
      <w:pPr>
        <w:rPr>
          <w:rFonts w:asciiTheme="minorHAnsi" w:hAnsiTheme="minorHAnsi" w:cstheme="minorHAnsi"/>
        </w:rPr>
      </w:pPr>
    </w:p>
    <w:p w:rsidR="007159ED" w:rsidRDefault="007159ED" w:rsidP="007159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 types of tasks: histograms, plots, estimating curves, capturing episodes – for all four have different task-based metrics – then also do execution times for different types of frames</w:t>
      </w:r>
    </w:p>
    <w:p w:rsidR="007159ED" w:rsidRDefault="007159ED" w:rsidP="007159ED">
      <w:pPr>
        <w:rPr>
          <w:rFonts w:asciiTheme="minorHAnsi" w:hAnsiTheme="minorHAnsi" w:cstheme="minorHAnsi"/>
        </w:rPr>
      </w:pPr>
    </w:p>
    <w:p w:rsidR="007159ED" w:rsidRDefault="007159ED" w:rsidP="007159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Histograms – </w:t>
      </w:r>
    </w:p>
    <w:p w:rsidR="007159ED" w:rsidRDefault="007159ED" w:rsidP="007159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Estimating curves – delta frames, sum error – do a sum-based delta frame based on sum of errors</w:t>
      </w:r>
    </w:p>
    <w:p w:rsidR="007159ED" w:rsidRDefault="007159ED" w:rsidP="007159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Plots – </w:t>
      </w:r>
    </w:p>
    <w:p w:rsidR="007159ED" w:rsidRDefault="007159ED" w:rsidP="007159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Capturing episodes – threshold frames</w:t>
      </w:r>
    </w:p>
    <w:p w:rsidR="007159ED" w:rsidRDefault="007159ED" w:rsidP="007159ED">
      <w:pPr>
        <w:rPr>
          <w:rFonts w:asciiTheme="minorHAnsi" w:hAnsiTheme="minorHAnsi" w:cstheme="minorHAnsi"/>
        </w:rPr>
      </w:pPr>
    </w:p>
    <w:p w:rsidR="007159ED" w:rsidRDefault="007159ED" w:rsidP="007159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Execution time – expected savings on threshold frames (due to reduced output), when number of outputs is the same, we want similar execution times</w:t>
      </w:r>
    </w:p>
    <w:p w:rsidR="007159ED" w:rsidRDefault="007159ED" w:rsidP="007159ED">
      <w:pPr>
        <w:rPr>
          <w:rFonts w:asciiTheme="minorHAnsi" w:hAnsiTheme="minorHAnsi" w:cstheme="minorHAnsi"/>
        </w:rPr>
      </w:pPr>
    </w:p>
    <w:p w:rsidR="007159ED" w:rsidRDefault="007159ED" w:rsidP="007159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Compare execution times for similar </w:t>
      </w:r>
      <w:r w:rsidR="00214445">
        <w:rPr>
          <w:rFonts w:asciiTheme="minorHAnsi" w:hAnsiTheme="minorHAnsi" w:cstheme="minorHAnsi"/>
        </w:rPr>
        <w:t xml:space="preserve">‘goodness’ </w:t>
      </w:r>
    </w:p>
    <w:p w:rsidR="008D3B8D" w:rsidRPr="007159ED" w:rsidRDefault="008D3B8D" w:rsidP="007159ED">
      <w:pPr>
        <w:rPr>
          <w:rFonts w:asciiTheme="minorHAnsi" w:hAnsiTheme="minorHAnsi" w:cstheme="minorHAnsi"/>
        </w:rPr>
      </w:pPr>
    </w:p>
    <w:sectPr w:rsidR="008D3B8D" w:rsidRPr="007159ED" w:rsidSect="00855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701F"/>
    <w:multiLevelType w:val="hybridMultilevel"/>
    <w:tmpl w:val="42A0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C63540"/>
    <w:rsid w:val="00205DE1"/>
    <w:rsid w:val="00214445"/>
    <w:rsid w:val="00255CBD"/>
    <w:rsid w:val="002C5331"/>
    <w:rsid w:val="00461413"/>
    <w:rsid w:val="00503225"/>
    <w:rsid w:val="006103F4"/>
    <w:rsid w:val="0063481A"/>
    <w:rsid w:val="006C0500"/>
    <w:rsid w:val="00714A90"/>
    <w:rsid w:val="007159ED"/>
    <w:rsid w:val="00804BF6"/>
    <w:rsid w:val="00855E9A"/>
    <w:rsid w:val="008D3B8D"/>
    <w:rsid w:val="00A96C4D"/>
    <w:rsid w:val="00AC7034"/>
    <w:rsid w:val="00BB3BB8"/>
    <w:rsid w:val="00C63540"/>
    <w:rsid w:val="00E23B18"/>
    <w:rsid w:val="00F01D3E"/>
    <w:rsid w:val="00FF0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5E9A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35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C6354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C63540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6354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rsid w:val="00C6354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6354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6C05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0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C0500"/>
    <w:rPr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6C0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0500"/>
    <w:rPr>
      <w:b/>
      <w:bCs/>
      <w:lang w:eastAsia="ko-KR"/>
    </w:rPr>
  </w:style>
  <w:style w:type="paragraph" w:styleId="BalloonText">
    <w:name w:val="Balloon Text"/>
    <w:basedOn w:val="Normal"/>
    <w:link w:val="BalloonTextChar"/>
    <w:rsid w:val="006C0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500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8D3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B78D2627</Template>
  <TotalTime>36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tufte</dc:creator>
  <cp:lastModifiedBy>tufte</cp:lastModifiedBy>
  <cp:revision>3</cp:revision>
  <cp:lastPrinted>2013-02-04T19:43:00Z</cp:lastPrinted>
  <dcterms:created xsi:type="dcterms:W3CDTF">2013-02-02T00:41:00Z</dcterms:created>
  <dcterms:modified xsi:type="dcterms:W3CDTF">2013-02-04T19:43:00Z</dcterms:modified>
</cp:coreProperties>
</file>